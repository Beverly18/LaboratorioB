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88" w:rsidRPr="00611F88" w:rsidRDefault="00611F88" w:rsidP="00611F88">
      <w:pPr>
        <w:pStyle w:val="Remitedesobre"/>
        <w:rPr>
          <w:lang w:val="es-GT"/>
        </w:rPr>
      </w:pPr>
      <w:r>
        <w:rPr>
          <w:rFonts w:asciiTheme="minorHAnsi" w:eastAsiaTheme="minorEastAsia" w:hAnsiTheme="minorHAnsi" w:cstheme="minorBidi"/>
          <w:lang w:val="es-GT"/>
        </w:rPr>
        <w:t>Beverly</w:t>
      </w:r>
    </w:p>
    <w:p w:rsidR="00611F88" w:rsidRDefault="00611F88" w:rsidP="00611F88">
      <w:pPr>
        <w:pStyle w:val="Direccinsobre"/>
        <w:framePr w:wrap="auto"/>
        <w:rPr>
          <w:lang w:val="es-GT"/>
        </w:rPr>
      </w:pPr>
      <w:proofErr w:type="gramStart"/>
      <w:r>
        <w:rPr>
          <w:lang w:val="es-GT"/>
        </w:rPr>
        <w:t>zona</w:t>
      </w:r>
      <w:proofErr w:type="gramEnd"/>
      <w:r>
        <w:rPr>
          <w:lang w:val="es-GT"/>
        </w:rPr>
        <w:t xml:space="preserve"> 12 </w:t>
      </w:r>
    </w:p>
    <w:p w:rsidR="00611F88" w:rsidRPr="00493393" w:rsidRDefault="00611F88" w:rsidP="00611F88">
      <w:pPr>
        <w:pStyle w:val="Direccinsobre"/>
        <w:framePr w:wrap="auto"/>
        <w:rPr>
          <w:lang w:val="es-GT"/>
        </w:rPr>
      </w:pPr>
      <w:r>
        <w:rPr>
          <w:lang w:val="es-GT"/>
        </w:rPr>
        <w:t>Guatemala</w:t>
      </w:r>
    </w:p>
    <w:p w:rsidR="00611F88" w:rsidRDefault="00611F88" w:rsidP="00611F88">
      <w:pPr>
        <w:rPr>
          <w:noProof/>
          <w:lang w:val="es-ES"/>
        </w:rPr>
        <w:sectPr w:rsidR="00611F88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bookmarkStart w:id="0" w:name="_GoBack"/>
      <w:bookmarkEnd w:id="0"/>
    </w:p>
    <w:p w:rsidR="0043321D" w:rsidRDefault="0043321D">
      <w:pPr>
        <w:rPr>
          <w:noProof/>
          <w:sz w:val="52"/>
          <w:szCs w:val="52"/>
          <w:lang w:val="es-ES"/>
        </w:rPr>
      </w:pPr>
    </w:p>
    <w:p w:rsidR="0043321D" w:rsidRPr="0043321D" w:rsidRDefault="0043321D" w:rsidP="0043321D">
      <w:pPr>
        <w:rPr>
          <w:sz w:val="52"/>
          <w:szCs w:val="52"/>
          <w:lang w:val="es-ES"/>
        </w:rPr>
      </w:pPr>
    </w:p>
    <w:p w:rsidR="0043321D" w:rsidRPr="0043321D" w:rsidRDefault="0043321D" w:rsidP="0043321D">
      <w:pPr>
        <w:rPr>
          <w:sz w:val="52"/>
          <w:szCs w:val="52"/>
          <w:lang w:val="es-ES"/>
        </w:rPr>
      </w:pP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Lic. Gabriela Lomas Salazar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GERENTE DE RECURSOS HUMANOS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ACADEMIA DE MÚSICA PENTAGRAMA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PRESENTE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  <w:r w:rsidRPr="00AC603A"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  <w:t>Sin más por el momento, le reitero mi profundo interés y compromiso para laborar en esta gran Academia, poniendo a continuación mis datos:</w:t>
      </w:r>
    </w:p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8"/>
      </w:tblGrid>
      <w:tr w:rsidR="00AC603A" w:rsidTr="00AC603A"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NOMBRE</w:t>
            </w:r>
          </w:p>
        </w:tc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DIRECCION</w:t>
            </w:r>
          </w:p>
        </w:tc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 xml:space="preserve">TELEFONO </w:t>
            </w:r>
          </w:p>
        </w:tc>
        <w:tc>
          <w:tcPr>
            <w:tcW w:w="3488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CIUDAD</w:t>
            </w:r>
          </w:p>
        </w:tc>
      </w:tr>
      <w:tr w:rsidR="00AC603A" w:rsidTr="00AC603A">
        <w:trPr>
          <w:trHeight w:val="1233"/>
        </w:trPr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 xml:space="preserve">Beverly Leticia Sandoval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lemus</w:t>
            </w:r>
            <w:proofErr w:type="spellEnd"/>
          </w:p>
        </w:tc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 xml:space="preserve">11 calle 2-36 altos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barcenas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 xml:space="preserve"> 2</w:t>
            </w:r>
          </w:p>
        </w:tc>
        <w:tc>
          <w:tcPr>
            <w:tcW w:w="3487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33381589</w:t>
            </w:r>
          </w:p>
        </w:tc>
        <w:tc>
          <w:tcPr>
            <w:tcW w:w="3488" w:type="dxa"/>
          </w:tcPr>
          <w:p w:rsidR="00AC603A" w:rsidRDefault="00AC603A" w:rsidP="00AC603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val="es-GT" w:eastAsia="es-GT"/>
              </w:rPr>
              <w:t>Guatemala</w:t>
            </w:r>
          </w:p>
        </w:tc>
      </w:tr>
    </w:tbl>
    <w:p w:rsidR="00AC603A" w:rsidRPr="00AC603A" w:rsidRDefault="00AC603A" w:rsidP="00AC603A">
      <w:pPr>
        <w:shd w:val="clear" w:color="auto" w:fill="EBEBE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0"/>
          <w:szCs w:val="40"/>
          <w:lang w:val="es-GT" w:eastAsia="es-GT"/>
        </w:rPr>
      </w:pPr>
    </w:p>
    <w:p w:rsidR="0043321D" w:rsidRDefault="0043321D" w:rsidP="0043321D">
      <w:pPr>
        <w:tabs>
          <w:tab w:val="left" w:pos="5269"/>
          <w:tab w:val="left" w:pos="6087"/>
        </w:tabs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ab/>
      </w:r>
    </w:p>
    <w:p w:rsidR="0043321D" w:rsidRPr="0043321D" w:rsidRDefault="0043321D" w:rsidP="0043321D">
      <w:pPr>
        <w:rPr>
          <w:sz w:val="52"/>
          <w:szCs w:val="52"/>
          <w:lang w:val="es-ES"/>
        </w:rPr>
      </w:pPr>
    </w:p>
    <w:p w:rsidR="0043321D" w:rsidRDefault="0043321D" w:rsidP="0043321D">
      <w:pPr>
        <w:rPr>
          <w:sz w:val="52"/>
          <w:szCs w:val="52"/>
          <w:lang w:val="es-ES"/>
        </w:rPr>
      </w:pPr>
    </w:p>
    <w:p w:rsidR="003C69EC" w:rsidRPr="0043321D" w:rsidRDefault="003C69EC" w:rsidP="0043321D">
      <w:pPr>
        <w:jc w:val="center"/>
        <w:rPr>
          <w:sz w:val="52"/>
          <w:szCs w:val="52"/>
          <w:lang w:val="es-ES"/>
        </w:rPr>
      </w:pPr>
    </w:p>
    <w:sectPr w:rsidR="003C69EC" w:rsidRPr="0043321D" w:rsidSect="00AC6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19" w:rsidRDefault="001D4E19" w:rsidP="0043321D">
      <w:pPr>
        <w:spacing w:after="0" w:line="240" w:lineRule="auto"/>
      </w:pPr>
      <w:r>
        <w:separator/>
      </w:r>
    </w:p>
  </w:endnote>
  <w:endnote w:type="continuationSeparator" w:id="0">
    <w:p w:rsidR="001D4E19" w:rsidRDefault="001D4E19" w:rsidP="0043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3A" w:rsidRDefault="00AC60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3A" w:rsidRDefault="00AC603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3A" w:rsidRDefault="00AC60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19" w:rsidRDefault="001D4E19" w:rsidP="0043321D">
      <w:pPr>
        <w:spacing w:after="0" w:line="240" w:lineRule="auto"/>
      </w:pPr>
      <w:r>
        <w:separator/>
      </w:r>
    </w:p>
  </w:footnote>
  <w:footnote w:type="continuationSeparator" w:id="0">
    <w:p w:rsidR="001D4E19" w:rsidRDefault="001D4E19" w:rsidP="0043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3A" w:rsidRDefault="00AC60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21D" w:rsidRPr="0043321D" w:rsidRDefault="001D4E19">
    <w:pPr>
      <w:pStyle w:val="Encabezado"/>
      <w:rPr>
        <w:sz w:val="44"/>
        <w:szCs w:val="44"/>
      </w:rPr>
    </w:pPr>
    <w:sdt>
      <w:sdtPr>
        <w:rPr>
          <w:sz w:val="44"/>
          <w:szCs w:val="44"/>
        </w:rPr>
        <w:id w:val="1451585829"/>
        <w:docPartObj>
          <w:docPartGallery w:val="Watermarks"/>
          <w:docPartUnique/>
        </w:docPartObj>
      </w:sdtPr>
      <w:sdtEndPr/>
      <w:sdtContent>
        <w:r>
          <w:rPr>
            <w:sz w:val="44"/>
            <w:szCs w:val="4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6065" o:spid="_x0000_s2049" type="#_x0000_t136" style="position:absolute;margin-left:0;margin-top:0;width:843.45pt;height:140.55pt;rotation:315;z-index:-251658752;mso-position-horizontal:center;mso-position-horizontal-relative:margin;mso-position-vertical:center;mso-position-vertical-relative:margin" o:allowincell="f" fillcolor="#2f233b [1608]" stroked="f">
              <v:fill opacity=".5"/>
              <v:textpath style="font-family:&quot;Californian FB&quot;;font-size:1pt" string="solicitud de empleo"/>
              <w10:wrap anchorx="margin" anchory="margin"/>
            </v:shape>
          </w:pict>
        </w:r>
        <w:r w:rsidR="0043321D">
          <w:rPr>
            <w:sz w:val="44"/>
            <w:szCs w:val="44"/>
          </w:rPr>
          <w:t xml:space="preserve">     BEVERLY LETICIA SANDOVAL LEMUS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3A" w:rsidRDefault="00AC60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1D"/>
    <w:rsid w:val="000A0FA5"/>
    <w:rsid w:val="000E72EE"/>
    <w:rsid w:val="001D4E19"/>
    <w:rsid w:val="00285F74"/>
    <w:rsid w:val="003C69EC"/>
    <w:rsid w:val="0043321D"/>
    <w:rsid w:val="00611F88"/>
    <w:rsid w:val="00A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9FA02D-A774-4365-8CE0-64A25E3A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3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21D"/>
  </w:style>
  <w:style w:type="paragraph" w:styleId="Piedepgina">
    <w:name w:val="footer"/>
    <w:basedOn w:val="Normal"/>
    <w:link w:val="PiedepginaCar"/>
    <w:uiPriority w:val="99"/>
    <w:unhideWhenUsed/>
    <w:rsid w:val="00433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21D"/>
  </w:style>
  <w:style w:type="table" w:styleId="Tablaconcuadrcula">
    <w:name w:val="Table Grid"/>
    <w:basedOn w:val="Tablanormal"/>
    <w:uiPriority w:val="39"/>
    <w:rsid w:val="00AC6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reccinsobre">
    <w:name w:val="envelope address"/>
    <w:basedOn w:val="Normal"/>
    <w:uiPriority w:val="99"/>
    <w:unhideWhenUsed/>
    <w:rsid w:val="00611F88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611F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0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 de Liceo Compu-market</dc:creator>
  <cp:keywords/>
  <cp:lastModifiedBy>estudiante de Liceo Compu-market</cp:lastModifiedBy>
  <cp:revision>2</cp:revision>
  <dcterms:created xsi:type="dcterms:W3CDTF">2017-04-20T16:08:00Z</dcterms:created>
  <dcterms:modified xsi:type="dcterms:W3CDTF">2017-04-20T16:08:00Z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